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A8" w:rsidRDefault="008B3DA8">
      <w:pPr>
        <w:rPr>
          <w:rFonts w:eastAsiaTheme="minorEastAsia"/>
        </w:rPr>
      </w:pPr>
      <w:r>
        <w:rPr>
          <w:rFonts w:eastAsiaTheme="minorEastAsia"/>
        </w:rPr>
        <w:t>The Advection Diffusion Reaction equation:</w:t>
      </w:r>
    </w:p>
    <w:p w:rsidR="00AD7B50" w:rsidRDefault="00FD728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∂(UC)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=-λC</m:t>
          </m:r>
        </m:oMath>
      </m:oMathPara>
    </w:p>
    <w:p w:rsidR="008B3DA8" w:rsidRDefault="008B3DA8">
      <w:pPr>
        <w:rPr>
          <w:rFonts w:eastAsiaTheme="minorEastAsia"/>
        </w:rPr>
      </w:pPr>
      <w:r>
        <w:rPr>
          <w:rFonts w:eastAsiaTheme="minorEastAsia"/>
        </w:rPr>
        <w:t>Has an analytical solution of</w:t>
      </w:r>
      <w:r w:rsidR="00AB6F91">
        <w:rPr>
          <w:rFonts w:eastAsiaTheme="minorEastAsia"/>
        </w:rPr>
        <w:t>:</w:t>
      </w:r>
    </w:p>
    <w:p w:rsidR="008B3DA8" w:rsidRDefault="008B3DA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(x-ut)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4Dt</m:t>
                      </m:r>
                    </m:den>
                  </m:f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4πDt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470BB6" w:rsidRDefault="00470BB6">
      <w:pPr>
        <w:rPr>
          <w:rFonts w:eastAsiaTheme="minorEastAsia"/>
        </w:rPr>
      </w:pPr>
    </w:p>
    <w:p w:rsidR="00470BB6" w:rsidRDefault="00470BB6">
      <w:pPr>
        <w:rPr>
          <w:rFonts w:eastAsiaTheme="minorEastAsia"/>
        </w:rPr>
      </w:pPr>
    </w:p>
    <w:p w:rsidR="00470BB6" w:rsidRPr="00423E3B" w:rsidRDefault="00470BB6" w:rsidP="00470BB6">
      <w:pPr>
        <w:tabs>
          <w:tab w:val="right" w:pos="8640"/>
        </w:tabs>
        <w:spacing w:line="360" w:lineRule="auto"/>
        <w:jc w:val="both"/>
      </w:pPr>
      <w:r w:rsidRPr="00423E3B">
        <w:object w:dxaOrig="11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3.3pt" o:ole="">
            <v:imagedata r:id="rId4" o:title=""/>
          </v:shape>
          <o:OLEObject Type="Embed" ProgID="Equation.3" ShapeID="_x0000_i1025" DrawAspect="Content" ObjectID="_1336394681" r:id="rId5"/>
        </w:object>
      </w:r>
      <w:r>
        <w:t xml:space="preserve">      </w:t>
      </w:r>
      <w:r w:rsidRPr="00423E3B">
        <w:tab/>
        <w:t>(</w:t>
      </w:r>
      <w:r>
        <w:t>26</w:t>
      </w:r>
      <w:r w:rsidRPr="00423E3B">
        <w:t>)</w:t>
      </w:r>
    </w:p>
    <w:p w:rsidR="00470BB6" w:rsidRPr="00423E3B" w:rsidRDefault="00470BB6" w:rsidP="00470BB6">
      <w:pPr>
        <w:tabs>
          <w:tab w:val="right" w:pos="8640"/>
        </w:tabs>
        <w:spacing w:line="360" w:lineRule="auto"/>
        <w:jc w:val="both"/>
      </w:pPr>
    </w:p>
    <w:p w:rsidR="00470BB6" w:rsidRPr="00423E3B" w:rsidRDefault="00470BB6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will</w:t>
      </w:r>
      <w:proofErr w:type="gramEnd"/>
      <w:r w:rsidRPr="00423E3B">
        <w:t xml:space="preserve"> be solved in the spatial interval </w:t>
      </w:r>
      <w:r w:rsidRPr="005206DD">
        <w:rPr>
          <w:i/>
        </w:rPr>
        <w:t>0.1 ≤ x ≤ 1</w:t>
      </w:r>
      <w:r w:rsidRPr="00423E3B">
        <w:t xml:space="preserve"> using the following Neumann boundary condition at </w:t>
      </w:r>
      <w:r w:rsidRPr="005206DD">
        <w:rPr>
          <w:i/>
        </w:rPr>
        <w:t>x = 0.1</w:t>
      </w:r>
      <w:r w:rsidRPr="00423E3B">
        <w:t>:</w:t>
      </w:r>
    </w:p>
    <w:p w:rsidR="00470BB6" w:rsidRPr="00423E3B" w:rsidRDefault="00470BB6" w:rsidP="00470BB6">
      <w:pPr>
        <w:tabs>
          <w:tab w:val="right" w:pos="8640"/>
        </w:tabs>
        <w:spacing w:line="360" w:lineRule="auto"/>
        <w:jc w:val="both"/>
      </w:pPr>
    </w:p>
    <w:p w:rsidR="00470BB6" w:rsidRPr="00423E3B" w:rsidRDefault="00470BB6" w:rsidP="00470BB6">
      <w:pPr>
        <w:tabs>
          <w:tab w:val="right" w:pos="8640"/>
        </w:tabs>
        <w:spacing w:line="360" w:lineRule="auto"/>
        <w:jc w:val="both"/>
      </w:pPr>
      <w:r w:rsidRPr="00423E3B">
        <w:object w:dxaOrig="3780" w:dyaOrig="840">
          <v:shape id="_x0000_i1026" type="#_x0000_t75" style="width:188.85pt;height:42.1pt" o:ole="">
            <v:imagedata r:id="rId6" o:title=""/>
          </v:shape>
          <o:OLEObject Type="Embed" ProgID="Equation.3" ShapeID="_x0000_i1026" DrawAspect="Content" ObjectID="_1336394682" r:id="rId7"/>
        </w:object>
      </w:r>
      <w:r w:rsidRPr="00423E3B">
        <w:tab/>
        <w:t>(</w:t>
      </w:r>
      <w:r>
        <w:t>27</w:t>
      </w:r>
      <w:r w:rsidRPr="00423E3B">
        <w:t>)</w:t>
      </w:r>
    </w:p>
    <w:p w:rsidR="00470BB6" w:rsidRPr="00423E3B" w:rsidRDefault="00470BB6" w:rsidP="00470BB6">
      <w:pPr>
        <w:tabs>
          <w:tab w:val="right" w:pos="8640"/>
        </w:tabs>
        <w:spacing w:line="360" w:lineRule="auto"/>
        <w:jc w:val="both"/>
      </w:pPr>
      <w:proofErr w:type="gramStart"/>
      <w:r w:rsidRPr="00423E3B">
        <w:t>and</w:t>
      </w:r>
      <w:proofErr w:type="gramEnd"/>
      <w:r w:rsidRPr="00423E3B">
        <w:t xml:space="preserve"> a </w:t>
      </w:r>
      <w:proofErr w:type="spellStart"/>
      <w:r w:rsidRPr="00423E3B">
        <w:t>Dirichlet</w:t>
      </w:r>
      <w:proofErr w:type="spellEnd"/>
      <w:r w:rsidRPr="00423E3B">
        <w:t xml:space="preserve"> boundary condition of </w:t>
      </w:r>
      <w:r w:rsidRPr="00DE55F4">
        <w:rPr>
          <w:i/>
        </w:rPr>
        <w:t>C</w:t>
      </w:r>
      <w:r w:rsidRPr="00423E3B">
        <w:t xml:space="preserve"> = 2 </w:t>
      </w:r>
      <w:r>
        <w:t>@</w:t>
      </w:r>
      <w:r w:rsidRPr="00423E3B">
        <w:t xml:space="preserve"> </w:t>
      </w:r>
      <w:r w:rsidRPr="00DE55F4">
        <w:rPr>
          <w:i/>
        </w:rPr>
        <w:t>X</w:t>
      </w:r>
      <w:r w:rsidRPr="00423E3B">
        <w:t xml:space="preserve"> = 1.  The dispersion models were tested for </w:t>
      </w:r>
      <w:r>
        <w:t>two</w:t>
      </w:r>
      <w:r w:rsidRPr="00423E3B">
        <w:t xml:space="preserve"> incremental </w:t>
      </w:r>
      <w:r>
        <w:t>spatial</w:t>
      </w:r>
      <w:r w:rsidRPr="00423E3B">
        <w:t xml:space="preserve"> spans between </w:t>
      </w:r>
      <w:proofErr w:type="gramStart"/>
      <w:r w:rsidRPr="005206DD">
        <w:rPr>
          <w:i/>
        </w:rPr>
        <w:t>3</w:t>
      </w:r>
      <w:r>
        <w:t xml:space="preserve">  to</w:t>
      </w:r>
      <w:proofErr w:type="gramEnd"/>
      <w:r>
        <w:t xml:space="preserve"> </w:t>
      </w:r>
      <w:r w:rsidRPr="005206DD">
        <w:rPr>
          <w:i/>
        </w:rPr>
        <w:t>192</w:t>
      </w:r>
      <w:r>
        <w:t xml:space="preserve"> and </w:t>
      </w:r>
      <w:r w:rsidRPr="005206DD">
        <w:rPr>
          <w:i/>
        </w:rPr>
        <w:t>25</w:t>
      </w:r>
      <w:r>
        <w:t xml:space="preserve"> to </w:t>
      </w:r>
      <w:r w:rsidRPr="005206DD">
        <w:rPr>
          <w:i/>
        </w:rPr>
        <w:t>3200</w:t>
      </w:r>
      <w:r>
        <w:t xml:space="preserve"> (number of volumes)</w:t>
      </w:r>
      <w:r w:rsidRPr="00423E3B">
        <w:t xml:space="preserve">, inclusive, using a </w:t>
      </w:r>
      <w:proofErr w:type="spellStart"/>
      <w:r w:rsidRPr="00423E3B">
        <w:t>dispersivity</w:t>
      </w:r>
      <w:proofErr w:type="spellEnd"/>
      <w:r w:rsidRPr="00423E3B">
        <w:t xml:space="preserve"> of </w:t>
      </w:r>
      <w:r w:rsidRPr="005206DD">
        <w:rPr>
          <w:i/>
        </w:rPr>
        <w:t>D = 1</w:t>
      </w:r>
      <w:r w:rsidRPr="00423E3B">
        <w:t xml:space="preserve"> and</w:t>
      </w:r>
      <w:r>
        <w:t xml:space="preserve"> time spans and theta which guarantees stability</w:t>
      </w:r>
      <w:r w:rsidRPr="00423E3B">
        <w:t>.  The results were compared against the following analytical solution</w:t>
      </w:r>
      <w:r>
        <w:t xml:space="preserve"> to find the error</w:t>
      </w:r>
      <w:r w:rsidRPr="00423E3B">
        <w:t>.</w:t>
      </w:r>
      <w:r>
        <w:t xml:space="preserve"> Then the three norms of error where calculated to perform test convergence and accuracy order tests</w:t>
      </w:r>
    </w:p>
    <w:p w:rsidR="00470BB6" w:rsidRPr="00423E3B" w:rsidRDefault="00470BB6" w:rsidP="00470BB6">
      <w:pPr>
        <w:tabs>
          <w:tab w:val="right" w:pos="8640"/>
        </w:tabs>
        <w:spacing w:line="360" w:lineRule="auto"/>
        <w:jc w:val="both"/>
      </w:pPr>
    </w:p>
    <w:p w:rsidR="00470BB6" w:rsidRDefault="00470BB6" w:rsidP="00470BB6">
      <w:pPr>
        <w:rPr>
          <w:rFonts w:eastAsiaTheme="minorEastAsia"/>
        </w:rPr>
      </w:pPr>
      <w:r w:rsidRPr="00423E3B">
        <w:object w:dxaOrig="3600" w:dyaOrig="840">
          <v:shape id="_x0000_i1027" type="#_x0000_t75" style="width:180pt;height:42.1pt" o:ole="">
            <v:imagedata r:id="rId8" o:title=""/>
          </v:shape>
          <o:OLEObject Type="Embed" ProgID="Equation.3" ShapeID="_x0000_i1027" DrawAspect="Content" ObjectID="_1336394683" r:id="rId9"/>
        </w:object>
      </w:r>
    </w:p>
    <w:p w:rsidR="008B3DA8" w:rsidRDefault="008B3DA8"/>
    <w:sectPr w:rsidR="008B3DA8" w:rsidSect="0057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3DA8"/>
    <w:rsid w:val="00470BB6"/>
    <w:rsid w:val="00576B17"/>
    <w:rsid w:val="005D5419"/>
    <w:rsid w:val="007B6669"/>
    <w:rsid w:val="008B3DA8"/>
    <w:rsid w:val="00AB6F91"/>
    <w:rsid w:val="00F56C4E"/>
    <w:rsid w:val="00FD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3D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bdoca3-230temp</cp:lastModifiedBy>
  <cp:revision>5</cp:revision>
  <dcterms:created xsi:type="dcterms:W3CDTF">2010-04-22T20:47:00Z</dcterms:created>
  <dcterms:modified xsi:type="dcterms:W3CDTF">2010-05-26T22:58:00Z</dcterms:modified>
</cp:coreProperties>
</file>